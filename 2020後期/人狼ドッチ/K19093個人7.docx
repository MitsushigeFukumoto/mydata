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B56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:rsidTr="00C669B6">
        <w:trPr>
          <w:trHeight w:val="234"/>
          <w:jc w:val="right"/>
        </w:trPr>
        <w:tc>
          <w:tcPr>
            <w:tcW w:w="2310" w:type="dxa"/>
          </w:tcPr>
          <w:p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:rsidR="001E11CA" w:rsidRDefault="00F84B56" w:rsidP="00BC29C5">
            <w:pPr>
              <w:jc w:val="left"/>
            </w:pPr>
            <w:r>
              <w:rPr>
                <w:rFonts w:hint="eastAsia"/>
              </w:rPr>
              <w:t>人狼ドッチ</w:t>
            </w:r>
          </w:p>
        </w:tc>
      </w:tr>
      <w:tr w:rsidR="00BC29C5" w:rsidTr="00C669B6">
        <w:trPr>
          <w:trHeight w:val="234"/>
          <w:jc w:val="right"/>
        </w:trPr>
        <w:tc>
          <w:tcPr>
            <w:tcW w:w="2310" w:type="dxa"/>
          </w:tcPr>
          <w:p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:rsidR="00BC29C5" w:rsidRPr="001E11CA" w:rsidRDefault="00F84B56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F84B56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F84B56">
        <w:rPr>
          <w:rFonts w:hint="eastAsia"/>
        </w:rPr>
        <w:t>２</w:t>
      </w:r>
      <w:r>
        <w:rPr>
          <w:rFonts w:hint="eastAsia"/>
        </w:rPr>
        <w:t xml:space="preserve">年　　　</w:t>
      </w:r>
      <w:r w:rsidR="004B6B44">
        <w:rPr>
          <w:rFonts w:hint="eastAsia"/>
        </w:rPr>
        <w:t>１１</w:t>
      </w:r>
      <w:r>
        <w:rPr>
          <w:rFonts w:hint="eastAsia"/>
        </w:rPr>
        <w:t xml:space="preserve">月　</w:t>
      </w:r>
      <w:r w:rsidR="004B6B44">
        <w:rPr>
          <w:rFonts w:hint="eastAsia"/>
        </w:rPr>
        <w:t>１０</w:t>
      </w:r>
      <w:r>
        <w:rPr>
          <w:rFonts w:hint="eastAsia"/>
        </w:rPr>
        <w:t>日</w:t>
      </w:r>
    </w:p>
    <w:p w:rsidR="001A1E0D" w:rsidRDefault="002874CD" w:rsidP="001A1E0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:rsidR="00B14E5D" w:rsidRDefault="00EA18F6" w:rsidP="004B6B44">
      <w:r>
        <w:rPr>
          <w:rFonts w:hint="eastAsia"/>
        </w:rPr>
        <w:t>課題</w:t>
      </w:r>
      <w:r w:rsidR="003B662A">
        <w:rPr>
          <w:rFonts w:hint="eastAsia"/>
        </w:rPr>
        <w:t>１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　</w:t>
      </w:r>
      <w:r w:rsidR="007E7C0B">
        <w:rPr>
          <w:rFonts w:hint="eastAsia"/>
          <w:u w:val="single"/>
        </w:rPr>
        <w:t>５</w:t>
      </w:r>
      <w:r w:rsidR="004B6B44">
        <w:rPr>
          <w:rFonts w:hint="eastAsia"/>
          <w:u w:val="single"/>
        </w:rPr>
        <w:t>０</w:t>
      </w:r>
      <w:r w:rsidRPr="009D2527">
        <w:rPr>
          <w:rFonts w:hint="eastAsia"/>
          <w:u w:val="single"/>
        </w:rPr>
        <w:t>％）</w:t>
      </w:r>
      <w:r w:rsidR="004B6B44">
        <w:rPr>
          <w:rFonts w:hint="eastAsia"/>
        </w:rPr>
        <w:t>ルール説明画面の作成</w:t>
      </w:r>
    </w:p>
    <w:p w:rsidR="004B6B44" w:rsidRPr="004B6B44" w:rsidRDefault="004B6B44" w:rsidP="004B6B44">
      <w:pPr>
        <w:rPr>
          <w:rFonts w:hint="eastAsia"/>
        </w:rPr>
      </w:pPr>
      <w:r>
        <w:tab/>
      </w:r>
      <w:r>
        <w:rPr>
          <w:rFonts w:hint="eastAsia"/>
        </w:rPr>
        <w:t>テキストファイルを読み込んで表示するところまで</w:t>
      </w:r>
      <w:r w:rsidR="007E7C0B">
        <w:rPr>
          <w:rFonts w:hint="eastAsia"/>
        </w:rPr>
        <w:t>完成</w:t>
      </w:r>
    </w:p>
    <w:p w:rsidR="003E7895" w:rsidRPr="0010136C" w:rsidRDefault="00CE0EDF" w:rsidP="004B6B44">
      <w:pPr>
        <w:rPr>
          <w:rFonts w:hint="eastAsia"/>
        </w:rPr>
      </w:pPr>
      <w:r>
        <w:rPr>
          <w:rFonts w:hint="eastAsia"/>
        </w:rPr>
        <w:t>課題</w:t>
      </w:r>
      <w:r w:rsidR="0010136C">
        <w:rPr>
          <w:rFonts w:hint="eastAsia"/>
        </w:rPr>
        <w:t>２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　１００</w:t>
      </w:r>
      <w:r w:rsidRPr="009D2527">
        <w:rPr>
          <w:rFonts w:hint="eastAsia"/>
          <w:u w:val="single"/>
        </w:rPr>
        <w:t>％）</w:t>
      </w:r>
      <w:r w:rsidR="004B6B44" w:rsidRPr="004B6B44">
        <w:rPr>
          <w:rFonts w:hint="eastAsia"/>
        </w:rPr>
        <w:t>中間報告発表資料の作成。</w:t>
      </w:r>
    </w:p>
    <w:p w:rsidR="00AC602C" w:rsidRDefault="002874CD" w:rsidP="00B7495F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:rsidR="00DE01FE" w:rsidRDefault="00B7495F">
      <w:r>
        <w:rPr>
          <w:rFonts w:hint="eastAsia"/>
        </w:rPr>
        <w:t>今の所なし</w:t>
      </w:r>
    </w:p>
    <w:p w:rsidR="00AC602C" w:rsidRDefault="00AC602C"/>
    <w:p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</w:t>
      </w:r>
      <w:r w:rsidR="00B7495F">
        <w:rPr>
          <w:rFonts w:hint="eastAsia"/>
          <w:u w:val="single"/>
        </w:rPr>
        <w:t>１0</w:t>
      </w:r>
      <w:r w:rsidRPr="00D42383">
        <w:rPr>
          <w:u w:val="single"/>
        </w:rPr>
        <w:t xml:space="preserve">　</w:t>
      </w:r>
      <w:r w:rsidR="00833C85">
        <w:t>点</w:t>
      </w:r>
    </w:p>
    <w:p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:rsidR="004A7502" w:rsidRDefault="004A7502" w:rsidP="00833C85"/>
    <w:p w:rsidR="0076774B" w:rsidRDefault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:rsidR="004A67C6" w:rsidRDefault="0046197C">
      <w:pPr>
        <w:rPr>
          <w:rFonts w:hint="eastAsia"/>
        </w:rPr>
      </w:pPr>
      <w:r>
        <w:rPr>
          <w:rFonts w:hint="eastAsia"/>
        </w:rPr>
        <w:t>全体マージを終えて、残りの作業は投票フェーズのバックエンドのコードを書けば完成する。</w:t>
      </w:r>
      <w:r w:rsidR="004A67C6">
        <w:rPr>
          <w:rFonts w:hint="eastAsia"/>
        </w:rPr>
        <w:t>来週以降は、ユーザビリティを高めるために、デザインの見直しや、BGMを付けたりしてより完成度を高めていきたい</w:t>
      </w:r>
      <w:r w:rsidR="00BF5857">
        <w:rPr>
          <w:rFonts w:hint="eastAsia"/>
        </w:rPr>
        <w:t>。</w:t>
      </w:r>
    </w:p>
    <w:p w:rsidR="0076774B" w:rsidRPr="004A67C6" w:rsidRDefault="0076774B"/>
    <w:p w:rsidR="0076774B" w:rsidRDefault="0076774B"/>
    <w:p w:rsidR="0076774B" w:rsidRDefault="0076774B"/>
    <w:p w:rsidR="0076774B" w:rsidRDefault="0076774B"/>
    <w:p w:rsidR="0076774B" w:rsidRDefault="0076774B"/>
    <w:p w:rsidR="00C80EA8" w:rsidRDefault="00C80EA8">
      <w:pPr>
        <w:rPr>
          <w:color w:val="00B0F0"/>
        </w:rPr>
      </w:pPr>
    </w:p>
    <w:p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attachedTemplate r:id="rId1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01"/>
    <w:rsid w:val="000001F0"/>
    <w:rsid w:val="000446D3"/>
    <w:rsid w:val="00075042"/>
    <w:rsid w:val="001002C9"/>
    <w:rsid w:val="0010136C"/>
    <w:rsid w:val="0012465C"/>
    <w:rsid w:val="001A0C94"/>
    <w:rsid w:val="001A1E0D"/>
    <w:rsid w:val="001D4DEC"/>
    <w:rsid w:val="001E11CA"/>
    <w:rsid w:val="001F7E35"/>
    <w:rsid w:val="00211D64"/>
    <w:rsid w:val="00213FD6"/>
    <w:rsid w:val="0026773E"/>
    <w:rsid w:val="00274424"/>
    <w:rsid w:val="002874CD"/>
    <w:rsid w:val="002A3DD6"/>
    <w:rsid w:val="002F2526"/>
    <w:rsid w:val="003219B2"/>
    <w:rsid w:val="00342467"/>
    <w:rsid w:val="00363FD8"/>
    <w:rsid w:val="00371CC7"/>
    <w:rsid w:val="003823EE"/>
    <w:rsid w:val="003B662A"/>
    <w:rsid w:val="003C7934"/>
    <w:rsid w:val="003E7895"/>
    <w:rsid w:val="003F3637"/>
    <w:rsid w:val="0040068E"/>
    <w:rsid w:val="0046197C"/>
    <w:rsid w:val="00490871"/>
    <w:rsid w:val="004A67C6"/>
    <w:rsid w:val="004A7502"/>
    <w:rsid w:val="004B6B44"/>
    <w:rsid w:val="005C7CCF"/>
    <w:rsid w:val="0065737A"/>
    <w:rsid w:val="00686504"/>
    <w:rsid w:val="00756FAF"/>
    <w:rsid w:val="0076774B"/>
    <w:rsid w:val="007B33CA"/>
    <w:rsid w:val="007E7C0B"/>
    <w:rsid w:val="00830701"/>
    <w:rsid w:val="00833C85"/>
    <w:rsid w:val="008846F7"/>
    <w:rsid w:val="008B32BA"/>
    <w:rsid w:val="00933264"/>
    <w:rsid w:val="00990271"/>
    <w:rsid w:val="009B0552"/>
    <w:rsid w:val="009D2527"/>
    <w:rsid w:val="00A2468D"/>
    <w:rsid w:val="00AC602C"/>
    <w:rsid w:val="00B14E5D"/>
    <w:rsid w:val="00B26867"/>
    <w:rsid w:val="00B26F9C"/>
    <w:rsid w:val="00B7495F"/>
    <w:rsid w:val="00BC29C5"/>
    <w:rsid w:val="00BF11CE"/>
    <w:rsid w:val="00BF3EFB"/>
    <w:rsid w:val="00BF5857"/>
    <w:rsid w:val="00C2704F"/>
    <w:rsid w:val="00C669B6"/>
    <w:rsid w:val="00C80EA8"/>
    <w:rsid w:val="00CE0EDF"/>
    <w:rsid w:val="00D42383"/>
    <w:rsid w:val="00D42748"/>
    <w:rsid w:val="00D4497A"/>
    <w:rsid w:val="00DA2AEF"/>
    <w:rsid w:val="00DA7671"/>
    <w:rsid w:val="00DB1BBD"/>
    <w:rsid w:val="00DD57EB"/>
    <w:rsid w:val="00DE01FE"/>
    <w:rsid w:val="00E864B7"/>
    <w:rsid w:val="00EA18F6"/>
    <w:rsid w:val="00ED3D5F"/>
    <w:rsid w:val="00F84B5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36315EDE-EAE4-C94E-80FF-F7D5620D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19093kk/Desktop/&#20154;&#29436;&#12488;&#12441;&#12483;&#12481;/K19093&#20491;&#20154;6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K19093個人6.dotx</Template>
  <TotalTime>23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福本　光重</cp:lastModifiedBy>
  <cp:revision>4</cp:revision>
  <dcterms:created xsi:type="dcterms:W3CDTF">2020-11-10T01:35:00Z</dcterms:created>
  <dcterms:modified xsi:type="dcterms:W3CDTF">2020-11-10T03:48:00Z</dcterms:modified>
</cp:coreProperties>
</file>