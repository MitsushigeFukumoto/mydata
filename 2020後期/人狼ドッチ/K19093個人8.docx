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:rsidTr="00C669B6">
        <w:trPr>
          <w:trHeight w:val="234"/>
          <w:jc w:val="right"/>
        </w:trPr>
        <w:tc>
          <w:tcPr>
            <w:tcW w:w="2310" w:type="dxa"/>
          </w:tcPr>
          <w:p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:rsidTr="00C669B6">
        <w:trPr>
          <w:trHeight w:val="234"/>
          <w:jc w:val="right"/>
        </w:trPr>
        <w:tc>
          <w:tcPr>
            <w:tcW w:w="2310" w:type="dxa"/>
          </w:tcPr>
          <w:p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4B6B44">
        <w:rPr>
          <w:rFonts w:hint="eastAsia"/>
        </w:rPr>
        <w:t>１１</w:t>
      </w:r>
      <w:r>
        <w:rPr>
          <w:rFonts w:hint="eastAsia"/>
        </w:rPr>
        <w:t xml:space="preserve">月　</w:t>
      </w:r>
      <w:r w:rsidR="004B6B44">
        <w:rPr>
          <w:rFonts w:hint="eastAsia"/>
        </w:rPr>
        <w:t>１</w:t>
      </w:r>
      <w:r w:rsidR="003A5E98">
        <w:rPr>
          <w:rFonts w:hint="eastAsia"/>
        </w:rPr>
        <w:t>７</w:t>
      </w:r>
      <w:r>
        <w:rPr>
          <w:rFonts w:hint="eastAsia"/>
        </w:rPr>
        <w:t>日</w:t>
      </w:r>
    </w:p>
    <w:p w:rsidR="001A1E0D" w:rsidRDefault="002874CD" w:rsidP="001A1E0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:rsidR="00B14E5D" w:rsidRDefault="00EA18F6" w:rsidP="004B6B44">
      <w:r>
        <w:rPr>
          <w:rFonts w:hint="eastAsia"/>
        </w:rPr>
        <w:t>課題</w:t>
      </w:r>
      <w:r w:rsidR="003B662A">
        <w:rPr>
          <w:rFonts w:hint="eastAsia"/>
        </w:rPr>
        <w:t>１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</w:t>
      </w:r>
      <w:r w:rsidR="00C6339F">
        <w:rPr>
          <w:rFonts w:hint="eastAsia"/>
          <w:u w:val="single"/>
        </w:rPr>
        <w:t>１００</w:t>
      </w:r>
      <w:r w:rsidRPr="009D2527">
        <w:rPr>
          <w:rFonts w:hint="eastAsia"/>
          <w:u w:val="single"/>
        </w:rPr>
        <w:t>％）</w:t>
      </w:r>
      <w:r w:rsidR="004B6B44">
        <w:rPr>
          <w:rFonts w:hint="eastAsia"/>
        </w:rPr>
        <w:t>ルール説明画面の作成</w:t>
      </w:r>
    </w:p>
    <w:p w:rsidR="004B6B44" w:rsidRPr="004B6B44" w:rsidRDefault="004B6B44" w:rsidP="004B6B44">
      <w:pPr>
        <w:rPr>
          <w:rFonts w:hint="eastAsia"/>
        </w:rPr>
      </w:pPr>
      <w:r>
        <w:tab/>
      </w:r>
      <w:r w:rsidR="00C6339F">
        <w:rPr>
          <w:rFonts w:hint="eastAsia"/>
        </w:rPr>
        <w:t>概要、ゲーム進行、役職一覧、勝敗のQ&amp;Aに関する説明書を作成。</w:t>
      </w:r>
    </w:p>
    <w:p w:rsidR="00DE01FE" w:rsidRDefault="00B7495F">
      <w:r>
        <w:rPr>
          <w:rFonts w:hint="eastAsia"/>
        </w:rPr>
        <w:t>今の所なし</w:t>
      </w:r>
    </w:p>
    <w:p w:rsidR="00AC602C" w:rsidRDefault="00AC602C"/>
    <w:p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</w:t>
      </w:r>
      <w:r w:rsidR="00B7495F">
        <w:rPr>
          <w:rFonts w:hint="eastAsia"/>
          <w:u w:val="single"/>
        </w:rPr>
        <w:t>１0</w:t>
      </w:r>
      <w:r w:rsidRPr="00D42383">
        <w:rPr>
          <w:u w:val="single"/>
        </w:rPr>
        <w:t xml:space="preserve">　</w:t>
      </w:r>
      <w:r w:rsidR="00833C85">
        <w:t>点</w:t>
      </w:r>
    </w:p>
    <w:p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:rsidR="004A7502" w:rsidRDefault="004A7502" w:rsidP="00833C85"/>
    <w:p w:rsidR="0076774B" w:rsidRDefault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:rsidR="0076774B" w:rsidRDefault="000A5BB4">
      <w:r>
        <w:rPr>
          <w:rFonts w:hint="eastAsia"/>
        </w:rPr>
        <w:t>今週で、ゲーム自体は完成したので、来週の完成報告にむけて、発表資料を作成するのと</w:t>
      </w:r>
    </w:p>
    <w:p w:rsidR="000A5BB4" w:rsidRPr="004A67C6" w:rsidRDefault="00A16F64">
      <w:pPr>
        <w:rPr>
          <w:rFonts w:hint="eastAsia"/>
        </w:rPr>
      </w:pPr>
      <w:r>
        <w:rPr>
          <w:rFonts w:hint="eastAsia"/>
        </w:rPr>
        <w:t>多少の</w:t>
      </w:r>
      <w:r w:rsidR="0083049C">
        <w:rPr>
          <w:rFonts w:hint="eastAsia"/>
        </w:rPr>
        <w:t>作り込みを行ってゴール</w:t>
      </w:r>
      <w:r w:rsidR="00BE6010">
        <w:rPr>
          <w:rFonts w:hint="eastAsia"/>
        </w:rPr>
        <w:t>を迎えたい</w:t>
      </w:r>
      <w:r w:rsidR="0083049C">
        <w:rPr>
          <w:rFonts w:hint="eastAsia"/>
        </w:rPr>
        <w:t>。</w:t>
      </w:r>
    </w:p>
    <w:p w:rsidR="0076774B" w:rsidRDefault="0076774B"/>
    <w:p w:rsidR="0076774B" w:rsidRDefault="0076774B"/>
    <w:p w:rsidR="0076774B" w:rsidRDefault="0076774B"/>
    <w:p w:rsidR="0076774B" w:rsidRDefault="0076774B"/>
    <w:p w:rsidR="00C80EA8" w:rsidRDefault="00C80EA8">
      <w:pPr>
        <w:rPr>
          <w:color w:val="00B0F0"/>
        </w:rPr>
      </w:pPr>
    </w:p>
    <w:p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attachedTemplate r:id="rId1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01"/>
    <w:rsid w:val="000001F0"/>
    <w:rsid w:val="000446D3"/>
    <w:rsid w:val="00075042"/>
    <w:rsid w:val="000A5BB4"/>
    <w:rsid w:val="001002C9"/>
    <w:rsid w:val="0010136C"/>
    <w:rsid w:val="0012465C"/>
    <w:rsid w:val="001A0C94"/>
    <w:rsid w:val="001A1E0D"/>
    <w:rsid w:val="001D4DEC"/>
    <w:rsid w:val="001E11CA"/>
    <w:rsid w:val="001F7E35"/>
    <w:rsid w:val="00211D64"/>
    <w:rsid w:val="00213FD6"/>
    <w:rsid w:val="0026773E"/>
    <w:rsid w:val="00274424"/>
    <w:rsid w:val="002874CD"/>
    <w:rsid w:val="002A3DD6"/>
    <w:rsid w:val="002F2526"/>
    <w:rsid w:val="003219B2"/>
    <w:rsid w:val="00342467"/>
    <w:rsid w:val="00363FD8"/>
    <w:rsid w:val="00371CC7"/>
    <w:rsid w:val="003823EE"/>
    <w:rsid w:val="003A5E98"/>
    <w:rsid w:val="003B662A"/>
    <w:rsid w:val="003C7934"/>
    <w:rsid w:val="003E7895"/>
    <w:rsid w:val="003F3637"/>
    <w:rsid w:val="0040068E"/>
    <w:rsid w:val="0046197C"/>
    <w:rsid w:val="00490871"/>
    <w:rsid w:val="004A67C6"/>
    <w:rsid w:val="004A7502"/>
    <w:rsid w:val="004B6B44"/>
    <w:rsid w:val="005C7CCF"/>
    <w:rsid w:val="0065737A"/>
    <w:rsid w:val="00686504"/>
    <w:rsid w:val="00756FAF"/>
    <w:rsid w:val="0076774B"/>
    <w:rsid w:val="007B33CA"/>
    <w:rsid w:val="007E7C0B"/>
    <w:rsid w:val="0083049C"/>
    <w:rsid w:val="00830701"/>
    <w:rsid w:val="00833C85"/>
    <w:rsid w:val="00876854"/>
    <w:rsid w:val="008846F7"/>
    <w:rsid w:val="008B32BA"/>
    <w:rsid w:val="00933264"/>
    <w:rsid w:val="00990271"/>
    <w:rsid w:val="009B0552"/>
    <w:rsid w:val="009D2527"/>
    <w:rsid w:val="00A16F64"/>
    <w:rsid w:val="00A2468D"/>
    <w:rsid w:val="00AC602C"/>
    <w:rsid w:val="00B14E5D"/>
    <w:rsid w:val="00B26867"/>
    <w:rsid w:val="00B26F9C"/>
    <w:rsid w:val="00B7495F"/>
    <w:rsid w:val="00BC29C5"/>
    <w:rsid w:val="00BE6010"/>
    <w:rsid w:val="00BF11CE"/>
    <w:rsid w:val="00BF3EFB"/>
    <w:rsid w:val="00BF5857"/>
    <w:rsid w:val="00C2704F"/>
    <w:rsid w:val="00C6339F"/>
    <w:rsid w:val="00C669B6"/>
    <w:rsid w:val="00C80EA8"/>
    <w:rsid w:val="00CE0EDF"/>
    <w:rsid w:val="00D42383"/>
    <w:rsid w:val="00D42748"/>
    <w:rsid w:val="00D4497A"/>
    <w:rsid w:val="00DA2AEF"/>
    <w:rsid w:val="00DA7671"/>
    <w:rsid w:val="00DB1BBD"/>
    <w:rsid w:val="00DD57EB"/>
    <w:rsid w:val="00DE01FE"/>
    <w:rsid w:val="00E864B7"/>
    <w:rsid w:val="00EA18F6"/>
    <w:rsid w:val="00ED3D5F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AEA30"/>
  <w15:chartTrackingRefBased/>
  <w15:docId w15:val="{36315EDE-EAE4-C94E-80FF-F7D5620D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19093kk/Desktop/&#20154;&#29436;&#12488;&#12441;&#12483;&#12481;/K19093&#20491;&#20154;6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K19093個人6.dotx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福本　光重</cp:lastModifiedBy>
  <cp:revision>8</cp:revision>
  <dcterms:created xsi:type="dcterms:W3CDTF">2020-11-17T02:47:00Z</dcterms:created>
  <dcterms:modified xsi:type="dcterms:W3CDTF">2020-11-17T04:39:00Z</dcterms:modified>
</cp:coreProperties>
</file>