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4CD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</w:t>
      </w:r>
      <w:r w:rsidR="00F84B56">
        <w:rPr>
          <w:rFonts w:hint="eastAsia"/>
          <w:sz w:val="28"/>
        </w:rPr>
        <w:t>人狼ドッチ</w:t>
      </w:r>
      <w:r>
        <w:rPr>
          <w:rFonts w:hint="eastAsia"/>
          <w:sz w:val="28"/>
        </w:rPr>
        <w:t xml:space="preserve">　　　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6330" w:type="dxa"/>
        <w:jc w:val="right"/>
        <w:tblLook w:val="04A0" w:firstRow="1" w:lastRow="0" w:firstColumn="1" w:lastColumn="0" w:noHBand="0" w:noVBand="1"/>
      </w:tblPr>
      <w:tblGrid>
        <w:gridCol w:w="2310"/>
        <w:gridCol w:w="4020"/>
      </w:tblGrid>
      <w:tr w:rsidR="001E11CA" w:rsidTr="00C669B6">
        <w:trPr>
          <w:trHeight w:val="234"/>
          <w:jc w:val="right"/>
        </w:trPr>
        <w:tc>
          <w:tcPr>
            <w:tcW w:w="2310" w:type="dxa"/>
          </w:tcPr>
          <w:p w:rsidR="001E11CA" w:rsidRDefault="001E11CA" w:rsidP="00BC29C5">
            <w:pPr>
              <w:jc w:val="lef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020" w:type="dxa"/>
          </w:tcPr>
          <w:p w:rsidR="001E11CA" w:rsidRDefault="00F84B56" w:rsidP="00BC29C5">
            <w:pPr>
              <w:jc w:val="left"/>
            </w:pPr>
            <w:r>
              <w:rPr>
                <w:rFonts w:hint="eastAsia"/>
              </w:rPr>
              <w:t>人狼ドッチ</w:t>
            </w:r>
          </w:p>
        </w:tc>
      </w:tr>
      <w:tr w:rsidR="00BC29C5" w:rsidTr="00C669B6">
        <w:trPr>
          <w:trHeight w:val="234"/>
          <w:jc w:val="right"/>
        </w:trPr>
        <w:tc>
          <w:tcPr>
            <w:tcW w:w="2310" w:type="dxa"/>
          </w:tcPr>
          <w:p w:rsidR="00BC29C5" w:rsidRPr="00C669B6" w:rsidRDefault="00C669B6" w:rsidP="00BC29C5">
            <w:pPr>
              <w:jc w:val="lef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020" w:type="dxa"/>
          </w:tcPr>
          <w:p w:rsidR="00BC29C5" w:rsidRPr="001E11CA" w:rsidRDefault="00F84B56" w:rsidP="00BC29C5">
            <w:pPr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  <w:r w:rsidR="00C669B6" w:rsidRPr="001E11CA">
              <w:rPr>
                <w:rFonts w:hint="eastAsia"/>
                <w:i/>
                <w:iCs/>
              </w:rPr>
              <w:t xml:space="preserve">　</w:t>
            </w: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F84B56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F84B56">
        <w:rPr>
          <w:rFonts w:hint="eastAsia"/>
        </w:rPr>
        <w:t>２</w:t>
      </w:r>
      <w:r>
        <w:rPr>
          <w:rFonts w:hint="eastAsia"/>
        </w:rPr>
        <w:t xml:space="preserve">年　　　</w:t>
      </w:r>
      <w:r w:rsidR="004B6B44">
        <w:rPr>
          <w:rFonts w:hint="eastAsia"/>
        </w:rPr>
        <w:t>１１</w:t>
      </w:r>
      <w:r>
        <w:rPr>
          <w:rFonts w:hint="eastAsia"/>
        </w:rPr>
        <w:t xml:space="preserve">月　</w:t>
      </w:r>
      <w:r w:rsidR="004B6B44">
        <w:rPr>
          <w:rFonts w:hint="eastAsia"/>
        </w:rPr>
        <w:t>１</w:t>
      </w:r>
      <w:r w:rsidR="003A5E98">
        <w:rPr>
          <w:rFonts w:hint="eastAsia"/>
        </w:rPr>
        <w:t>７</w:t>
      </w:r>
      <w:r>
        <w:rPr>
          <w:rFonts w:hint="eastAsia"/>
        </w:rPr>
        <w:t>日</w:t>
      </w:r>
    </w:p>
    <w:p w:rsidR="001A1E0D" w:rsidRDefault="002874CD" w:rsidP="001A1E0D">
      <w:r>
        <w:rPr>
          <w:rFonts w:hint="eastAsia"/>
        </w:rPr>
        <w:t>１．</w:t>
      </w:r>
      <w:r w:rsidR="00AC602C">
        <w:rPr>
          <w:rFonts w:hint="eastAsia"/>
        </w:rPr>
        <w:t>当面取り組む予定の課題と今週の達成度</w:t>
      </w:r>
    </w:p>
    <w:p w:rsidR="00DE01FE" w:rsidRDefault="00EA18F6" w:rsidP="00E54005">
      <w:r>
        <w:rPr>
          <w:rFonts w:hint="eastAsia"/>
        </w:rPr>
        <w:t>課題</w:t>
      </w:r>
      <w:r w:rsidR="003B662A">
        <w:rPr>
          <w:rFonts w:hint="eastAsia"/>
        </w:rPr>
        <w:t>１</w:t>
      </w:r>
      <w:r w:rsidRPr="009D2527">
        <w:rPr>
          <w:rFonts w:hint="eastAsia"/>
          <w:u w:val="single"/>
        </w:rPr>
        <w:t>（達成度</w:t>
      </w:r>
      <w:r>
        <w:rPr>
          <w:rFonts w:hint="eastAsia"/>
          <w:u w:val="single"/>
        </w:rPr>
        <w:t xml:space="preserve">　</w:t>
      </w:r>
      <w:r w:rsidR="00C6339F">
        <w:rPr>
          <w:rFonts w:hint="eastAsia"/>
          <w:u w:val="single"/>
        </w:rPr>
        <w:t>１００</w:t>
      </w:r>
      <w:r w:rsidRPr="009D2527">
        <w:rPr>
          <w:rFonts w:hint="eastAsia"/>
          <w:u w:val="single"/>
        </w:rPr>
        <w:t>％）</w:t>
      </w:r>
      <w:r w:rsidR="00E54005">
        <w:rPr>
          <w:rFonts w:hint="eastAsia"/>
        </w:rPr>
        <w:t>最終報告発表資料</w:t>
      </w:r>
    </w:p>
    <w:p w:rsidR="00CD0AD6" w:rsidRDefault="00CD0AD6" w:rsidP="00E54005">
      <w:pPr>
        <w:rPr>
          <w:rFonts w:hint="eastAsia"/>
        </w:rPr>
      </w:pPr>
    </w:p>
    <w:p w:rsidR="00AC602C" w:rsidRDefault="00AC602C"/>
    <w:p w:rsidR="00833C85" w:rsidRDefault="002874CD" w:rsidP="00833C85">
      <w:r>
        <w:rPr>
          <w:rFonts w:hint="eastAsia"/>
        </w:rPr>
        <w:t>３．</w:t>
      </w:r>
      <w:r w:rsidR="00833C85">
        <w:rPr>
          <w:rFonts w:hint="eastAsia"/>
        </w:rPr>
        <w:t>自己採点（今週の自己採点，今週までの積算得点，活動に関する考察）</w:t>
      </w:r>
    </w:p>
    <w:p w:rsidR="00833C85" w:rsidRDefault="00D42383" w:rsidP="00833C85">
      <w:r>
        <w:rPr>
          <w:rFonts w:hint="eastAsia"/>
        </w:rPr>
        <w:t xml:space="preserve">　今週（活動量）</w:t>
      </w:r>
      <w:r w:rsidRPr="00D42383">
        <w:rPr>
          <w:rFonts w:hint="eastAsia"/>
          <w:u w:val="single"/>
        </w:rPr>
        <w:t xml:space="preserve">　　</w:t>
      </w:r>
      <w:r w:rsidR="00B7495F">
        <w:rPr>
          <w:rFonts w:hint="eastAsia"/>
          <w:u w:val="single"/>
        </w:rPr>
        <w:t>5</w:t>
      </w:r>
      <w:r w:rsidR="00833C85" w:rsidRPr="00D42383">
        <w:rPr>
          <w:u w:val="single"/>
        </w:rPr>
        <w:t>/5</w:t>
      </w:r>
      <w:r>
        <w:t>点，今週（成果量）</w:t>
      </w:r>
      <w:r w:rsidRPr="00D42383">
        <w:rPr>
          <w:u w:val="single"/>
        </w:rPr>
        <w:t xml:space="preserve">　　</w:t>
      </w:r>
      <w:r w:rsidR="00B7495F">
        <w:rPr>
          <w:rFonts w:hint="eastAsia"/>
          <w:u w:val="single"/>
        </w:rPr>
        <w:t>5</w:t>
      </w:r>
      <w:r w:rsidR="00833C85" w:rsidRPr="00D42383">
        <w:rPr>
          <w:u w:val="single"/>
        </w:rPr>
        <w:t>/5</w:t>
      </w:r>
      <w:r>
        <w:t>点，今週までの積算</w:t>
      </w:r>
      <w:r w:rsidRPr="00D42383">
        <w:rPr>
          <w:u w:val="single"/>
        </w:rPr>
        <w:t xml:space="preserve">　</w:t>
      </w:r>
      <w:r w:rsidR="00B7495F">
        <w:rPr>
          <w:rFonts w:hint="eastAsia"/>
          <w:u w:val="single"/>
        </w:rPr>
        <w:t>１0</w:t>
      </w:r>
      <w:r w:rsidRPr="00D42383">
        <w:rPr>
          <w:u w:val="single"/>
        </w:rPr>
        <w:t xml:space="preserve">　</w:t>
      </w:r>
      <w:r w:rsidR="00833C85">
        <w:t>点</w:t>
      </w:r>
    </w:p>
    <w:p w:rsidR="00833C85" w:rsidRDefault="00833C85" w:rsidP="00833C85">
      <w:r w:rsidRPr="00D42383">
        <w:rPr>
          <w:rFonts w:hint="eastAsia"/>
          <w:sz w:val="20"/>
        </w:rPr>
        <w:t>＊点数は活動量について、計画通り（５点）、計画の７割程度（４点）、計画の半分（３点）、あまり活動せず（２点）、活動せず（１点）と採点する。成果量について、十分な成果が出た（５点）、成果は出たが十分とは言えない（４点）、目的の半分程度（３点）、あまり成果は出なかった（２点）、成果は全くない（１点）</w:t>
      </w:r>
    </w:p>
    <w:p w:rsidR="004A7502" w:rsidRDefault="004A7502" w:rsidP="00833C85"/>
    <w:p w:rsidR="0076774B" w:rsidRDefault="00833C85">
      <w:r>
        <w:rPr>
          <w:rFonts w:hint="eastAsia"/>
        </w:rPr>
        <w:t>４．活動に対する考察（良かった点、悪かった点</w:t>
      </w:r>
      <w:r w:rsidR="00DE01FE">
        <w:rPr>
          <w:rFonts w:hint="eastAsia"/>
        </w:rPr>
        <w:t>、次回の目標など</w:t>
      </w:r>
      <w:r>
        <w:rPr>
          <w:rFonts w:hint="eastAsia"/>
        </w:rPr>
        <w:t>）</w:t>
      </w:r>
    </w:p>
    <w:p w:rsidR="0076774B" w:rsidRDefault="002762D4">
      <w:pPr>
        <w:rPr>
          <w:rFonts w:hint="eastAsia"/>
        </w:rPr>
      </w:pPr>
      <w:r>
        <w:rPr>
          <w:rFonts w:hint="eastAsia"/>
        </w:rPr>
        <w:t>自分達の目指すラインまでなんとか完成できてよかった。</w:t>
      </w:r>
      <w:r w:rsidR="00802735">
        <w:rPr>
          <w:rFonts w:hint="eastAsia"/>
        </w:rPr>
        <w:t>しかし、完成してから粗が見つかったりしたので、</w:t>
      </w:r>
      <w:r w:rsidR="003552A8">
        <w:rPr>
          <w:rFonts w:hint="eastAsia"/>
        </w:rPr>
        <w:t>もう少し余裕のあるスケジュールにしたかった。</w:t>
      </w:r>
      <w:r w:rsidR="00A04C1F">
        <w:rPr>
          <w:rFonts w:hint="eastAsia"/>
        </w:rPr>
        <w:t>今後はポスター発表会までにより良い発表にできるように煮詰めていきたい。</w:t>
      </w:r>
    </w:p>
    <w:p w:rsidR="0076774B" w:rsidRDefault="0076774B">
      <w:pPr>
        <w:rPr>
          <w:rFonts w:hint="eastAsia"/>
        </w:rPr>
      </w:pPr>
    </w:p>
    <w:p w:rsidR="0076774B" w:rsidRDefault="0076774B"/>
    <w:p w:rsidR="0076774B" w:rsidRDefault="0076774B"/>
    <w:p w:rsidR="00C80EA8" w:rsidRDefault="00C80EA8">
      <w:pPr>
        <w:rPr>
          <w:color w:val="00B0F0"/>
        </w:rPr>
      </w:pPr>
    </w:p>
    <w:p w:rsidR="00342467" w:rsidRPr="00342467" w:rsidRDefault="00342467">
      <w:pPr>
        <w:rPr>
          <w:color w:val="000000" w:themeColor="text1"/>
        </w:rPr>
      </w:pPr>
      <w:r w:rsidRPr="00342467">
        <w:rPr>
          <w:rFonts w:hint="eastAsia"/>
          <w:color w:val="000000" w:themeColor="text1"/>
        </w:rPr>
        <w:t>５．作業メモ</w:t>
      </w:r>
    </w:p>
    <w:p w:rsidR="00342467" w:rsidRDefault="00342467">
      <w:pPr>
        <w:rPr>
          <w:i/>
          <w:iCs/>
          <w:color w:val="00B0F0"/>
        </w:rPr>
      </w:pPr>
      <w:r w:rsidRPr="00342467">
        <w:rPr>
          <w:rFonts w:hint="eastAsia"/>
          <w:i/>
          <w:iCs/>
          <w:color w:val="00B0F0"/>
        </w:rPr>
        <w:t>ここに実際に行った作業内容のメモを書く</w:t>
      </w:r>
    </w:p>
    <w:p w:rsidR="00342467" w:rsidRDefault="00342467">
      <w:pPr>
        <w:rPr>
          <w:i/>
          <w:iCs/>
          <w:color w:val="00B0F0"/>
        </w:rPr>
      </w:pPr>
      <w:r>
        <w:rPr>
          <w:rFonts w:hint="eastAsia"/>
          <w:i/>
          <w:iCs/>
          <w:color w:val="00B0F0"/>
        </w:rPr>
        <w:t>特に調べたサイトや書籍の</w:t>
      </w:r>
      <w:r w:rsidR="00213FD6">
        <w:rPr>
          <w:rFonts w:hint="eastAsia"/>
          <w:i/>
          <w:iCs/>
          <w:color w:val="00B0F0"/>
        </w:rPr>
        <w:t>名前やページ</w:t>
      </w:r>
    </w:p>
    <w:p w:rsidR="00213FD6" w:rsidRPr="00342467" w:rsidRDefault="00213FD6">
      <w:pPr>
        <w:rPr>
          <w:i/>
          <w:iCs/>
          <w:color w:val="00B0F0"/>
        </w:rPr>
      </w:pPr>
      <w:r>
        <w:rPr>
          <w:rFonts w:hint="eastAsia"/>
          <w:i/>
          <w:iCs/>
          <w:color w:val="00B0F0"/>
        </w:rPr>
        <w:t>実行したコマンドや作業手順などもう一度</w:t>
      </w:r>
      <w:r w:rsidR="007B33CA">
        <w:rPr>
          <w:rFonts w:hint="eastAsia"/>
          <w:i/>
          <w:iCs/>
          <w:color w:val="00B0F0"/>
        </w:rPr>
        <w:t>やり直す時に必要な情報を</w:t>
      </w:r>
    </w:p>
    <w:sectPr w:rsidR="00213FD6" w:rsidRPr="00342467" w:rsidSect="00686504"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295"/>
    <w:multiLevelType w:val="hybridMultilevel"/>
    <w:tmpl w:val="B06A7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7A861C7"/>
    <w:multiLevelType w:val="hybridMultilevel"/>
    <w:tmpl w:val="A5CC0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attachedTemplate r:id="rId1"/>
  <w:defaultTabStop w:val="96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01"/>
    <w:rsid w:val="000001F0"/>
    <w:rsid w:val="000446D3"/>
    <w:rsid w:val="00075042"/>
    <w:rsid w:val="000A5BB4"/>
    <w:rsid w:val="001002C9"/>
    <w:rsid w:val="0010136C"/>
    <w:rsid w:val="0012465C"/>
    <w:rsid w:val="001A0C94"/>
    <w:rsid w:val="001A1E0D"/>
    <w:rsid w:val="001C2BCA"/>
    <w:rsid w:val="001D4DEC"/>
    <w:rsid w:val="001E11CA"/>
    <w:rsid w:val="001F7E35"/>
    <w:rsid w:val="00211D64"/>
    <w:rsid w:val="00213FD6"/>
    <w:rsid w:val="0026773E"/>
    <w:rsid w:val="00274424"/>
    <w:rsid w:val="002762D4"/>
    <w:rsid w:val="002874CD"/>
    <w:rsid w:val="002A3DD6"/>
    <w:rsid w:val="002F2526"/>
    <w:rsid w:val="003219B2"/>
    <w:rsid w:val="00342467"/>
    <w:rsid w:val="003552A8"/>
    <w:rsid w:val="00363FD8"/>
    <w:rsid w:val="00371CC7"/>
    <w:rsid w:val="003823EE"/>
    <w:rsid w:val="003A5E98"/>
    <w:rsid w:val="003B662A"/>
    <w:rsid w:val="003C7934"/>
    <w:rsid w:val="003E7895"/>
    <w:rsid w:val="003F3637"/>
    <w:rsid w:val="0040068E"/>
    <w:rsid w:val="0046197C"/>
    <w:rsid w:val="00490871"/>
    <w:rsid w:val="004A67C6"/>
    <w:rsid w:val="004A7502"/>
    <w:rsid w:val="004B6B44"/>
    <w:rsid w:val="005C7CCF"/>
    <w:rsid w:val="005D2FC4"/>
    <w:rsid w:val="0065737A"/>
    <w:rsid w:val="00686504"/>
    <w:rsid w:val="00756FAF"/>
    <w:rsid w:val="0076774B"/>
    <w:rsid w:val="007B33CA"/>
    <w:rsid w:val="007E7C0B"/>
    <w:rsid w:val="00802735"/>
    <w:rsid w:val="0083049C"/>
    <w:rsid w:val="00830701"/>
    <w:rsid w:val="00833C85"/>
    <w:rsid w:val="00876854"/>
    <w:rsid w:val="008846F7"/>
    <w:rsid w:val="008B32BA"/>
    <w:rsid w:val="008E781C"/>
    <w:rsid w:val="00933264"/>
    <w:rsid w:val="00990271"/>
    <w:rsid w:val="009B0552"/>
    <w:rsid w:val="009D2527"/>
    <w:rsid w:val="00A04C1F"/>
    <w:rsid w:val="00A16F64"/>
    <w:rsid w:val="00A2468D"/>
    <w:rsid w:val="00AC602C"/>
    <w:rsid w:val="00B14E5D"/>
    <w:rsid w:val="00B26867"/>
    <w:rsid w:val="00B26F9C"/>
    <w:rsid w:val="00B7495F"/>
    <w:rsid w:val="00BB3B0B"/>
    <w:rsid w:val="00BC29C5"/>
    <w:rsid w:val="00BE6010"/>
    <w:rsid w:val="00BF11CE"/>
    <w:rsid w:val="00BF3EFB"/>
    <w:rsid w:val="00BF5857"/>
    <w:rsid w:val="00C2704F"/>
    <w:rsid w:val="00C6339F"/>
    <w:rsid w:val="00C669B6"/>
    <w:rsid w:val="00C80EA8"/>
    <w:rsid w:val="00CD0AD6"/>
    <w:rsid w:val="00CE0EDF"/>
    <w:rsid w:val="00D42383"/>
    <w:rsid w:val="00D42748"/>
    <w:rsid w:val="00D4497A"/>
    <w:rsid w:val="00DA2AEF"/>
    <w:rsid w:val="00DA7671"/>
    <w:rsid w:val="00DB1BBD"/>
    <w:rsid w:val="00DD57EB"/>
    <w:rsid w:val="00DE01FE"/>
    <w:rsid w:val="00E54005"/>
    <w:rsid w:val="00E864B7"/>
    <w:rsid w:val="00EA18F6"/>
    <w:rsid w:val="00ED3D5F"/>
    <w:rsid w:val="00F84B56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EE2357"/>
  <w15:chartTrackingRefBased/>
  <w15:docId w15:val="{36315EDE-EAE4-C94E-80FF-F7D5620D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767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19093kk/Desktop/&#20154;&#29436;&#12488;&#12441;&#12483;&#12481;/K19093&#20491;&#20154;6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K19093個人6.dotx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福本　光重</cp:lastModifiedBy>
  <cp:revision>9</cp:revision>
  <dcterms:created xsi:type="dcterms:W3CDTF">2020-11-24T01:18:00Z</dcterms:created>
  <dcterms:modified xsi:type="dcterms:W3CDTF">2020-11-24T05:32:00Z</dcterms:modified>
</cp:coreProperties>
</file>